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0" w:after="240"/>
        <w:jc w:val="center"/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  <w:t>Phase-2 Submission Template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  <w:lang w:val="en-GB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 xml:space="preserve">Student Name: </w:t>
      </w:r>
      <w:r>
        <w:rPr>
          <w:rFonts w:ascii="Times New Roman" w:eastAsia="Times New Roman" w:cs="Times New Roman" w:hAnsi="Times New Roman"/>
          <w:sz w:val="36"/>
          <w:szCs w:val="36"/>
        </w:rPr>
        <w:t>LOKESHWARI G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Register Number: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sz w:val="36"/>
          <w:szCs w:val="36"/>
        </w:rPr>
        <w:t>421323104028</w:t>
      </w:r>
      <w:bookmarkStart w:id="0" w:name="_GoBack"/>
      <w:bookmarkEnd w:id="0"/>
    </w:p>
    <w:p>
      <w:pPr>
        <w:spacing w:before="240" w:after="240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Institution: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sz w:val="36"/>
          <w:szCs w:val="36"/>
        </w:rPr>
        <w:t>KRISHNASAMY COLLEGE OF ENGINEERING AND TECHNOLOGY</w:t>
      </w:r>
    </w:p>
    <w:p>
      <w:pPr>
        <w:spacing w:before="240" w:after="240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Department: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/>
          <w:sz w:val="36"/>
          <w:szCs w:val="36"/>
        </w:rPr>
        <w:t>COMPUTER SCIENCE AND ENGINEERING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  <w:lang w:val="en-GB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Date of Submission: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</w:t>
      </w:r>
      <w:r>
        <w:rPr>
          <w:rFonts w:ascii="Times New Roman" w:eastAsia="Times New Roman" w:cs="Times New Roman" w:hAnsi="Times New Roman"/>
          <w:sz w:val="36"/>
          <w:szCs w:val="36"/>
          <w:lang w:val="en-GB"/>
        </w:rPr>
        <w:t>28-04-2025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 xml:space="preserve">Github Repository Link: 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" w:name="_6axgh8gdahev"/>
      <w:bookmarkEnd w:id="1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1. Problem Statement</w:t>
      </w:r>
    </w:p>
    <w:p>
      <w:pPr>
        <w:spacing w:after="240"/>
        <w:ind w:left="360"/>
        <w:rPr>
          <w:rFonts w:ascii="Times New Roman" w:eastAsia="Times New Roman" w:cs="Times New Roman" w:hAnsi="Times New Roman"/>
          <w:iCs/>
          <w:sz w:val="28"/>
          <w:szCs w:val="28"/>
        </w:rPr>
      </w:pPr>
      <w:bookmarkStart w:id="2" w:name="_jhv644wjlxxg"/>
      <w:bookmarkEnd w:id="2"/>
      <w:r>
        <w:rPr>
          <w:rFonts w:ascii="Times New Roman" w:eastAsia="Times New Roman" w:hAnsi="Times New Roman"/>
          <w:iCs/>
          <w:sz w:val="28"/>
          <w:szCs w:val="28"/>
          <w:lang w:val="en-GB"/>
        </w:rPr>
        <w:t>“</w:t>
      </w:r>
      <w:r>
        <w:rPr>
          <w:rFonts w:ascii="Times New Roman" w:eastAsia="Times New Roman" w:hAnsi="Times New Roman"/>
          <w:iCs/>
          <w:sz w:val="28"/>
          <w:szCs w:val="28"/>
        </w:rPr>
        <w:t>Design an AI-driven matchmaking system that provides personalized movie recommendations to users. The project addresses real-world challenges such as information overload in movie platforms, cold start for new users, and the need for engaging content discovery. This is a recommendation problem, typically involving collaborative filtering, content-based filtering, or hybrid modeling techniques. Solving this improves user satisfaction, engagement, and retention on digital streaming platforms</w:t>
      </w:r>
      <w:r>
        <w:rPr>
          <w:rFonts w:ascii="Times New Roman" w:eastAsia="Times New Roman" w:hAnsi="Times New Roman"/>
          <w:iCs/>
          <w:sz w:val="28"/>
          <w:szCs w:val="28"/>
          <w:lang w:val="en-GB"/>
        </w:rPr>
        <w:t>”</w:t>
      </w:r>
      <w:r>
        <w:rPr>
          <w:rFonts w:ascii="Times New Roman" w:eastAsia="Times New Roman" w:hAnsi="Times New Roman"/>
          <w:iCs/>
          <w:sz w:val="28"/>
          <w:szCs w:val="28"/>
        </w:rPr>
        <w:t>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000000"/>
          <w:sz w:val="26"/>
          <w:szCs w:val="26"/>
        </w:rPr>
      </w:pPr>
      <w:bookmarkStart w:id="3" w:name="_ei33ytp83rlc"/>
      <w:bookmarkEnd w:id="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2. Project Objectives</w:t>
      </w:r>
    </w:p>
    <w:p>
      <w:pPr>
        <w:rPr>
          <w:rFonts w:ascii="Times New Roman" w:eastAsia="Times New Roman" w:hAnsi="Times New Roman"/>
          <w:sz w:val="28"/>
          <w:szCs w:val="28"/>
        </w:rPr>
      </w:pPr>
      <w:bookmarkStart w:id="4" w:name="_khwztxca6k4k"/>
      <w:bookmarkEnd w:id="4"/>
      <w:r>
        <w:rPr>
          <w:rFonts w:ascii="Times New Roman" w:eastAsia="Times New Roman" w:hAnsi="Times New Roman"/>
          <w:sz w:val="28"/>
          <w:szCs w:val="28"/>
        </w:rPr>
        <w:t>Develop a recommendation system using machine learning to predict and suggest movies tailored to individual user preferences.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Improve the precision of movie suggestions from a baseline (e.g., 60%) to over 90%.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Provide a personalized user interface, increasing platform engagement.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Evolve objectives based on data insights such as viewing patterns, genre affinities, and sparsity handling.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5" w:name="_98o5guxdiqy3"/>
      <w:bookmarkEnd w:id="5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3. Flowchart of the Project Workflow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6" w:name="_w3uignlbtyht"/>
      <w:bookmarkStart w:id="7" w:name="_bw01c8sfa0q9"/>
      <w:bookmarkEnd w:id="6"/>
      <w:bookmarkEnd w:id="7"/>
      <w:r>
        <w:rPr>
          <w:rFonts w:ascii="SimSun" w:eastAsia="SimSun" w:cs="SimSun" w:hAnsi="SimSun"/>
          <w:sz w:val="24"/>
          <w:szCs w:val="24"/>
          <w:lang w:val="en-US"/>
        </w:rPr>
        <w:drawing>
          <wp:inline distT="0" distB="0" distL="114300" distR="114300">
            <wp:extent cx="5188585" cy="3987165"/>
            <wp:effectExtent l="0" t="0" r="0" b="0"/>
            <wp:docPr id="12" name="图片 12" descr="IMG_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图片 1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8585" cy="398716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 xml:space="preserve">4. Data Description 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8" w:name="_ltdlevjhfcd6"/>
      <w:bookmarkStart w:id="9" w:name="_kj46s3tklagi"/>
      <w:bookmarkEnd w:id="8"/>
      <w:bookmarkEnd w:id="9"/>
      <w:r>
        <w:rPr>
          <w:rFonts w:ascii="Times New Roman" w:eastAsia="Times New Roman" w:hAnsi="Times New Roman"/>
          <w:bCs/>
          <w:color w:val="000000"/>
        </w:rPr>
        <w:t>Sources: IMDB, TMDb APIs, and streaming platform public datasets.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Type: Structured (user ratings, metadata), text (reviews), and categorical (genres).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Size: Estimated thousands to millions of rows (user ratings, movies).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Nature: Dynamic, as user behavior and movie catalog change.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Target: Rating or implicit watch behavior (for supervised recommendation tasks).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5. Data Preprocessing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10" w:name="_z9r2cdttnhnq"/>
      <w:bookmarkEnd w:id="10"/>
      <w:r>
        <w:rPr>
          <w:rFonts w:ascii="Times New Roman" w:eastAsia="Times New Roman" w:hAnsi="Times New Roman"/>
          <w:bCs/>
          <w:color w:val="000000"/>
        </w:rPr>
        <w:t>Missing Values: Imputation for user attributes and movie metadata.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Duplicates: Checked and removed based on unique user-movie interactions.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Outlie</w:t>
      </w:r>
      <w:r>
        <w:rPr>
          <w:rFonts w:ascii="Times New Roman" w:eastAsia="Times New Roman" w:hAnsi="Times New Roman"/>
          <w:bCs/>
          <w:color w:val="000000"/>
          <w:lang w:val="en-GB"/>
        </w:rPr>
        <w:t>r</w:t>
      </w:r>
      <w:r>
        <w:rPr>
          <w:rFonts w:ascii="Times New Roman" w:eastAsia="Times New Roman" w:hAnsi="Times New Roman"/>
          <w:bCs/>
          <w:color w:val="000000"/>
        </w:rPr>
        <w:t>s: Treated in ratings and viewing frequency.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Data Consistency: Unified formats for date, genres, etc.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Encoding: One-hot encoding for genres, label encoding for categorical inputs.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Scaling: Applied standardization on numeric features like user activity.</w:t>
      </w:r>
      <w:bookmarkStart w:id="11" w:name="_rcpoi2krx6k9"/>
      <w:bookmarkEnd w:id="11"/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6. Exploratory Data Analysis (EDA)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12" w:name="_rbwnxhs3tlbn"/>
      <w:bookmarkEnd w:id="12"/>
      <w:r>
        <w:rPr>
          <w:rFonts w:ascii="Times New Roman" w:eastAsia="Times New Roman" w:hAnsi="Times New Roman"/>
          <w:bCs/>
          <w:color w:val="000000"/>
        </w:rPr>
        <w:t>Univariate: Distribution of ratings, genre frequency, user watch patterns.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Bivariate: Heatmaps of genre preference by age/location.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Insights:</w:t>
      </w:r>
      <w:r>
        <w:rPr>
          <w:rFonts w:ascii="Times New Roman" w:eastAsia="Times New Roman" w:hAnsi="Times New Roman"/>
          <w:bCs/>
          <w:color w:val="000000"/>
          <w:lang w:val="en-GB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High activity among 18–35 age group.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Action, sci-fi, and drama are common favorite genres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Cold start users lean toward trending movies initially.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3" w:name="_3f6wc7farj1l"/>
      <w:bookmarkEnd w:id="1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7. Feature Engineering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14" w:name="_1inthw6rsb6"/>
      <w:bookmarkEnd w:id="14"/>
      <w:r>
        <w:rPr>
          <w:rFonts w:ascii="Times New Roman" w:eastAsia="Times New Roman" w:hAnsi="Times New Roman"/>
          <w:bCs/>
          <w:color w:val="000000"/>
        </w:rPr>
        <w:t>Created user profile vectors using past viewing genres.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Extracted movie similarity scres from metadata.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Generated user-movie interaction matrices.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Combined collaborative and content similarity scores.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Optional dimensionality reduction applied (e.g., PCA for embeddings).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5" w:name="_tippxhqkcoin"/>
      <w:bookmarkEnd w:id="15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 xml:space="preserve">8. Model Building 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  <w:lang w:val="en-GB"/>
        </w:rPr>
      </w:pPr>
      <w:bookmarkStart w:id="16" w:name="_7uj0sp6jciqa"/>
      <w:bookmarkStart w:id="17" w:name="_cne6a0wicgmu"/>
      <w:bookmarkEnd w:id="16"/>
      <w:bookmarkEnd w:id="17"/>
      <w:r>
        <w:rPr>
          <w:rFonts w:ascii="Times New Roman" w:eastAsia="Times New Roman" w:hAnsi="Times New Roman"/>
          <w:bCs/>
          <w:color w:val="000000"/>
        </w:rPr>
        <w:t>Implemented and compared:</w:t>
      </w:r>
      <w:r>
        <w:rPr>
          <w:rFonts w:ascii="Times New Roman" w:eastAsia="Times New Roman" w:hAnsi="Times New Roman"/>
          <w:bCs/>
          <w:color w:val="000000"/>
          <w:lang w:val="en-GB"/>
        </w:rPr>
        <w:t xml:space="preserve"> 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Collaborative Filtering using matrix factorization.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Content-Based Filtering using metadata similarity.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Hybrid Model (best-performing).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Evaluation Metrics:</w:t>
      </w:r>
      <w:r>
        <w:rPr>
          <w:rFonts w:ascii="Times New Roman" w:eastAsia="Times New Roman" w:hAnsi="Times New Roman"/>
          <w:bCs/>
          <w:color w:val="000000"/>
          <w:lang w:val="en-GB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Precision@k, Recall@k, F1-Score, NDCG.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8" w:name="_6fjfnzebmfyo"/>
      <w:bookmarkEnd w:id="18"/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19" w:name="_98smbbx991gg"/>
      <w:bookmarkEnd w:id="19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9. Visualization of Results &amp; Model Insights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bookmarkStart w:id="20" w:name="_a40lax22yq5z"/>
      <w:bookmarkEnd w:id="20"/>
      <w:r>
        <w:rPr>
          <w:rFonts w:ascii="Times New Roman" w:eastAsia="Times New Roman" w:hAnsi="Times New Roman"/>
          <w:bCs/>
          <w:color w:val="000000"/>
        </w:rPr>
        <w:t>Plots: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Confusion matrix for binary relevance.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Precision-Recall curves.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Top features: genre match, director similarity, user rating trends.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Insights: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Hybrid model showed 15–20% better engagement prediction.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High-performing features: viewing history and genre preference.</w:t>
      </w:r>
    </w:p>
    <w:p/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10. Tools and Technologies Used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bookmarkStart w:id="21" w:name="_vnj1oesa5eu3"/>
      <w:bookmarkEnd w:id="21"/>
      <w:r>
        <w:rPr>
          <w:rFonts w:ascii="Times New Roman" w:eastAsia="Times New Roman" w:cs="Times New Roman" w:hAnsi="Times New Roman"/>
          <w:bCs/>
          <w:iCs/>
          <w:color w:val="000000"/>
        </w:rPr>
        <w:t>Language: Python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IDE: Google Colab, VS Code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Libraries: pandas, numpy, scikit-learn, TensorFlow Recommenders, Surprise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Visualization: seaborn, matplotlib, Plotly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Cs/>
          <w:iCs/>
          <w:color w:val="000000"/>
        </w:rPr>
      </w:pPr>
      <w:r>
        <w:rPr>
          <w:rFonts w:ascii="Times New Roman" w:eastAsia="Times New Roman" w:cs="Times New Roman" w:hAnsi="Times New Roman"/>
          <w:bCs/>
          <w:iCs/>
          <w:color w:val="000000"/>
        </w:rPr>
        <w:t>APIs: IMDB, TMDb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22" w:name="_dkq12q87n1rz"/>
      <w:bookmarkEnd w:id="22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11. Team Members and Contributions</w:t>
      </w: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MAHAPRIYADHARSHINI C – Project Manager, Report and Coordination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KEERTHANA S – Model Design and Training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LOGESHWARI G – Data Collection (User Data)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MAHASRI P – Data Collection (Movie Metadata)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MANISHA M – Platform Development and Deployment</w:t>
      </w: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w:rPr>
        <w:lang w:val="en-US"/>
      </w:rP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-223519</wp:posOffset>
          </wp:positionV>
          <wp:extent cx="1157604" cy="418465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157604" cy="41846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17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816735" cy="371475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18" behindDoc="0" locked="0" layoutInCell="1" hidden="0" allowOverlap="1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843280" cy="49022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noPunctuationKerning/>
  <w:compat>
    <w:spaceForUL/>
    <w:doNotExpandShiftReturn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paragraph" w:styleId="16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7">
    <w:name w:val="Balloon Text"/>
    <w:basedOn w:val="0"/>
    <w:pPr>
      <w:spacing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13.pn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jpeg"/><Relationship Id="rId3" Type="http://schemas.openxmlformats.org/officeDocument/2006/relationships/image" Target="media/8.jpeg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5</Pages>
  <Words>471</Words>
  <Characters>3200</Characters>
  <Lines>92</Lines>
  <Paragraphs>66</Paragraphs>
  <CharactersWithSpaces>3612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OS LAB</dc:creator>
  <cp:lastModifiedBy>vivo user</cp:lastModifiedBy>
  <cp:revision>2</cp:revision>
  <dcterms:created xsi:type="dcterms:W3CDTF">2025-05-06T04:04:00Z</dcterms:created>
  <dcterms:modified xsi:type="dcterms:W3CDTF">2025-05-08T08:16:39Z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2057-12.2.0.20795</vt:lpwstr>
  </property>
  <property fmtid="{D5CDD505-2E9C-101B-9397-08002B2CF9AE}" pid="3" name="ICV">
    <vt:lpwstr>3F9FCB93914C479C8875564992A4230D_12</vt:lpwstr>
  </property>
</Properties>
</file>